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5B92D" w14:textId="2D4283C5" w:rsidR="00076856" w:rsidRPr="00874AA1" w:rsidRDefault="002339AF" w:rsidP="00874AA1">
      <w:pPr>
        <w:pStyle w:val="Title"/>
      </w:pPr>
      <w:r>
        <w:t>HTTP</w:t>
      </w:r>
    </w:p>
    <w:p w14:paraId="0FEDBCEE" w14:textId="729C2023" w:rsidR="00076856" w:rsidRPr="00874AA1" w:rsidRDefault="002339AF" w:rsidP="00874AA1">
      <w:pPr>
        <w:pStyle w:val="Title"/>
      </w:pPr>
      <w:r>
        <w:t>SBNA-Internship</w:t>
      </w:r>
    </w:p>
    <w:p w14:paraId="2E75B82D" w14:textId="6A270FBE" w:rsidR="00563FE4" w:rsidRPr="00874AA1" w:rsidRDefault="002339AF" w:rsidP="00874AA1">
      <w:pPr>
        <w:pStyle w:val="Heading1"/>
      </w:pPr>
      <w:r>
        <w:t>Problem:</w:t>
      </w:r>
    </w:p>
    <w:p w14:paraId="75275549" w14:textId="2F6239EE" w:rsidR="00563FE4" w:rsidRPr="00874AA1" w:rsidRDefault="002339AF" w:rsidP="00874AA1">
      <w:r>
        <w:t>What is HTTP? || What is HTTP return type? || What is HTTP method?</w:t>
      </w:r>
    </w:p>
    <w:p w14:paraId="00FFC18B" w14:textId="7736E9A8" w:rsidR="00563FE4" w:rsidRPr="00874AA1" w:rsidRDefault="002339AF" w:rsidP="00874AA1">
      <w:pPr>
        <w:pStyle w:val="Heading1"/>
      </w:pPr>
      <w:r>
        <w:t>Sources:</w:t>
      </w:r>
    </w:p>
    <w:p w14:paraId="6EB093E3" w14:textId="5DDE93C3" w:rsidR="00563FE4" w:rsidRPr="00874AA1" w:rsidRDefault="002339AF" w:rsidP="00874AA1">
      <w:pPr>
        <w:pStyle w:val="ListBullet"/>
      </w:pPr>
      <w:r w:rsidRPr="002339AF">
        <w:t>www.ntu.edu.sg</w:t>
      </w:r>
    </w:p>
    <w:p w14:paraId="0726539F" w14:textId="3B51B88F" w:rsidR="001E3ADA" w:rsidRPr="00874AA1" w:rsidRDefault="002339AF" w:rsidP="00874AA1">
      <w:pPr>
        <w:pStyle w:val="ListBullet"/>
      </w:pPr>
      <w:r w:rsidRPr="002339AF">
        <w:t>developer.mozilla.org</w:t>
      </w:r>
    </w:p>
    <w:p w14:paraId="6462A5D8" w14:textId="37168D49" w:rsidR="00563FE4" w:rsidRPr="00874AA1" w:rsidRDefault="002339AF" w:rsidP="00874AA1">
      <w:pPr>
        <w:pStyle w:val="ListBullet"/>
      </w:pPr>
      <w:r w:rsidRPr="002339AF">
        <w:t>en.wikipedia.org</w:t>
      </w:r>
    </w:p>
    <w:p w14:paraId="37813A51" w14:textId="77777777" w:rsidR="00563FE4" w:rsidRPr="00874AA1" w:rsidRDefault="005636D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770F340889E3432DB1F0A39167684F94"/>
          </w:placeholder>
          <w:temporary/>
          <w:showingPlcHdr/>
          <w15:appearance w15:val="hidden"/>
        </w:sdtPr>
        <w:sdtEndPr/>
        <w:sdtContent>
          <w:r w:rsidR="00874AA1" w:rsidRPr="00874AA1">
            <w:t>Objectives:</w:t>
          </w:r>
        </w:sdtContent>
      </w:sdt>
    </w:p>
    <w:p w14:paraId="73A71003" w14:textId="323D81DC" w:rsidR="001E3ADA" w:rsidRPr="00874AA1" w:rsidRDefault="002339AF" w:rsidP="00874AA1">
      <w:pPr>
        <w:pStyle w:val="ListBullet"/>
      </w:pPr>
      <w:r>
        <w:t>To understand the concepts of Web protocol HTTP</w:t>
      </w:r>
    </w:p>
    <w:p w14:paraId="6B1E3414" w14:textId="606EA9F7" w:rsidR="001E3ADA" w:rsidRPr="00874AA1" w:rsidRDefault="002339AF" w:rsidP="00874AA1">
      <w:pPr>
        <w:pStyle w:val="ListBullet"/>
      </w:pPr>
      <w:r>
        <w:t>To gain knowledge about different methods of HTTP requests</w:t>
      </w:r>
    </w:p>
    <w:p w14:paraId="00C0E02D" w14:textId="7EF4A953" w:rsidR="001E3ADA" w:rsidRPr="00874AA1" w:rsidRDefault="002339AF" w:rsidP="00874AA1">
      <w:pPr>
        <w:pStyle w:val="ListBullet"/>
      </w:pPr>
      <w:r>
        <w:t>To grasp about the different types of HTTP return types</w:t>
      </w:r>
    </w:p>
    <w:p w14:paraId="0264CA09" w14:textId="77777777" w:rsidR="00563FE4" w:rsidRPr="00874AA1" w:rsidRDefault="005636D0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CBC6455F7BC64B0C9F6E5B422C146B71"/>
          </w:placeholder>
          <w:temporary/>
          <w:showingPlcHdr/>
          <w15:appearance w15:val="hidden"/>
        </w:sdtPr>
        <w:sdtEndPr/>
        <w:sdtContent>
          <w:r w:rsidR="00874AA1" w:rsidRPr="00874AA1">
            <w:t>Requirements/Task(s):</w:t>
          </w:r>
        </w:sdtContent>
      </w:sdt>
    </w:p>
    <w:p w14:paraId="6FA76AC6" w14:textId="1F6CD67B" w:rsidR="001E3ADA" w:rsidRPr="00874AA1" w:rsidRDefault="002339AF" w:rsidP="00874AA1">
      <w:pPr>
        <w:pStyle w:val="Normal-Indented"/>
      </w:pPr>
      <w:r>
        <w:t>Basic knowledge of web</w:t>
      </w:r>
    </w:p>
    <w:p w14:paraId="25B3BCD2" w14:textId="101856B9" w:rsidR="00563FE4" w:rsidRPr="00874AA1" w:rsidRDefault="002339AF" w:rsidP="002339AF">
      <w:pPr>
        <w:pStyle w:val="Normal-Indented"/>
      </w:pPr>
      <w:r>
        <w:t>Basics of REST API</w:t>
      </w:r>
    </w:p>
    <w:p w14:paraId="7B5F7870" w14:textId="77777777" w:rsidR="00563FE4" w:rsidRPr="00874AA1" w:rsidRDefault="005636D0" w:rsidP="00874AA1">
      <w:pPr>
        <w:pStyle w:val="Heading1"/>
      </w:pPr>
      <w:sdt>
        <w:sdtPr>
          <w:alias w:val="Record your notes/research here:"/>
          <w:tag w:val="Record your notes/research here:"/>
          <w:id w:val="260734761"/>
          <w:placeholder>
            <w:docPart w:val="B8E756B14C924B919FBC265EA5920A8A"/>
          </w:placeholder>
          <w:temporary/>
          <w:showingPlcHdr/>
          <w15:appearance w15:val="hidden"/>
        </w:sdtPr>
        <w:sdtEndPr/>
        <w:sdtContent>
          <w:r w:rsidR="002F1EA7" w:rsidRPr="00874AA1">
            <w:t>Record your notes/research here:</w:t>
          </w:r>
        </w:sdtContent>
      </w:sdt>
    </w:p>
    <w:p w14:paraId="189C4AB7" w14:textId="15AFF0F4" w:rsidR="00563FE4" w:rsidRDefault="002339AF" w:rsidP="002339AF">
      <w:pPr>
        <w:pStyle w:val="ListParagraph"/>
        <w:numPr>
          <w:ilvl w:val="0"/>
          <w:numId w:val="5"/>
        </w:numPr>
      </w:pPr>
      <w:r>
        <w:t>T</w:t>
      </w:r>
      <w:r w:rsidRPr="002339AF">
        <w:t xml:space="preserve">he Hypertext Transfer Protocol (HTTP) is an application protocol for distributed, collaborative, hypermedia information </w:t>
      </w:r>
      <w:r w:rsidRPr="002339AF">
        <w:t>systems</w:t>
      </w:r>
      <w:r>
        <w:t>.</w:t>
      </w:r>
      <w:r w:rsidRPr="002339AF">
        <w:t xml:space="preserve"> HTTP</w:t>
      </w:r>
      <w:r w:rsidRPr="002339AF">
        <w:t xml:space="preserve"> is the foundation of data communication for the World Wide Web, where hypertext documents include hyperlinks to other resources that the user can easily access, for example by a mouse click or by tapping the screen in a web browser.</w:t>
      </w:r>
    </w:p>
    <w:p w14:paraId="19A52DF5" w14:textId="74D04AAD" w:rsidR="002339AF" w:rsidRDefault="002339AF" w:rsidP="002339AF">
      <w:pPr>
        <w:pStyle w:val="ListParagraph"/>
        <w:numPr>
          <w:ilvl w:val="0"/>
          <w:numId w:val="5"/>
        </w:numPr>
      </w:pPr>
      <w:r w:rsidRPr="002339AF">
        <w:drawing>
          <wp:inline distT="0" distB="0" distL="0" distR="0" wp14:anchorId="52B83E9A" wp14:editId="5D508377">
            <wp:extent cx="5943600" cy="84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A4B" w14:textId="676C9F93" w:rsidR="002339AF" w:rsidRDefault="002339AF" w:rsidP="002339AF">
      <w:pPr>
        <w:pStyle w:val="ListParagraph"/>
        <w:numPr>
          <w:ilvl w:val="0"/>
          <w:numId w:val="5"/>
        </w:numPr>
      </w:pPr>
      <w:r w:rsidRPr="002339AF">
        <w:t xml:space="preserve">The term hypertext was coined by Ted Nelson in 1965 in the Xanadu Project, which was in turn inspired by </w:t>
      </w:r>
      <w:proofErr w:type="spellStart"/>
      <w:r w:rsidRPr="002339AF">
        <w:t>Vannevar</w:t>
      </w:r>
      <w:proofErr w:type="spellEnd"/>
      <w:r w:rsidRPr="002339AF">
        <w:t xml:space="preserve"> Bush's 1930s vision of the microfilm-based information retrieval and management "</w:t>
      </w:r>
      <w:proofErr w:type="spellStart"/>
      <w:r w:rsidRPr="002339AF">
        <w:t>memex</w:t>
      </w:r>
      <w:proofErr w:type="spellEnd"/>
      <w:r w:rsidRPr="002339AF">
        <w:t>" system described in his 1945 essay "As We May Think". Tim Berners-Lee and his team at CERN are credited with inventing the original HTTP, along with HTML and the associated technology for a web server and a text-based web browser. Berners-Lee first proposed the "</w:t>
      </w:r>
      <w:proofErr w:type="spellStart"/>
      <w:r w:rsidRPr="002339AF">
        <w:t>WorldWideWeb</w:t>
      </w:r>
      <w:proofErr w:type="spellEnd"/>
      <w:r w:rsidRPr="002339AF">
        <w:t>" project in 1989—now known as the World Wide Web. The first version of the protocol had only one method, namely GET, which would request a page from a server</w:t>
      </w:r>
      <w:r>
        <w:t xml:space="preserve">. </w:t>
      </w:r>
      <w:r w:rsidRPr="002339AF">
        <w:t>The response from the server was always an HTML page.</w:t>
      </w:r>
    </w:p>
    <w:p w14:paraId="4D32A849" w14:textId="769DD673" w:rsidR="002339AF" w:rsidRPr="00874AA1" w:rsidRDefault="002339AF" w:rsidP="002339AF">
      <w:pPr>
        <w:pStyle w:val="ListParagraph"/>
        <w:numPr>
          <w:ilvl w:val="0"/>
          <w:numId w:val="5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An HTTP session is a sequence of network request-response transactions. An HTTP client initiates a request by establishing a </w:t>
      </w:r>
      <w:r w:rsidR="00766CBD" w:rsidRPr="00766CBD">
        <w:t>Transmission Control Protocol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(TCP) connection to a particular </w:t>
      </w:r>
      <w:r w:rsidR="00766CBD" w:rsidRPr="00766CBD">
        <w:t>port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on a server (typically port 80, occasionally port 8080; see </w:t>
      </w:r>
      <w:r w:rsidR="00766CBD" w:rsidRPr="00766CBD">
        <w:t>List of TCP and UDP port numbers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). An HTTP server listening on that port waits for a client's request message. Upon receiving the request, the server sends back a status line, such as "HTTP/1.1 200 OK", and a message of its own. The body of this message is typically the requested resource, although an error message or other information may also be returned.</w:t>
      </w:r>
    </w:p>
    <w:p w14:paraId="3EEB02DB" w14:textId="4736C469" w:rsidR="00563FE4" w:rsidRPr="00874AA1" w:rsidRDefault="0051108F" w:rsidP="00874AA1">
      <w:pPr>
        <w:pStyle w:val="Heading1"/>
      </w:pPr>
      <w:r>
        <w:t>HTTP Request methods:</w:t>
      </w:r>
    </w:p>
    <w:p w14:paraId="58D9641F" w14:textId="5083E6E8" w:rsidR="005244D5" w:rsidRDefault="0051108F" w:rsidP="0051108F">
      <w:pPr>
        <w:pStyle w:val="ListParagraph"/>
        <w:numPr>
          <w:ilvl w:val="0"/>
          <w:numId w:val="6"/>
        </w:numPr>
      </w:pPr>
      <w:r w:rsidRPr="0051108F">
        <w:t>The GET method requests a representation of the specified resource. Requests using GET should only retrieve data.</w:t>
      </w:r>
    </w:p>
    <w:p w14:paraId="6F3E4285" w14:textId="685210A4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HEAD method asks for a response identical to that of a GET request, but without the response body</w:t>
      </w:r>
    </w:p>
    <w:p w14:paraId="2F556548" w14:textId="60C9CD46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POST method is used to submit an entity to the specified resource, often causing a change in state or side effects on the server.</w:t>
      </w:r>
    </w:p>
    <w:p w14:paraId="38D4ED31" w14:textId="608A1A16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PUT method replaces all current representations of the target resource with the request payload.</w:t>
      </w:r>
    </w:p>
    <w:p w14:paraId="2D17B3C8" w14:textId="0C0FD9B2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DELETE method deletes the specified resource.</w:t>
      </w:r>
    </w:p>
    <w:p w14:paraId="571F471F" w14:textId="0C2530BA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CONNECT method establishes a tunnel to the server identified by the target resource.</w:t>
      </w:r>
    </w:p>
    <w:p w14:paraId="09CAF6FC" w14:textId="095658FF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OPTIONS method is used to describe the communication options for the target resource.</w:t>
      </w:r>
    </w:p>
    <w:p w14:paraId="50A0F4C5" w14:textId="7E22D9DC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TRACE method performs a message loop-back test along the path to the target resource.</w:t>
      </w:r>
    </w:p>
    <w:p w14:paraId="1A0CB633" w14:textId="49D1E1B4" w:rsidR="0051108F" w:rsidRDefault="0051108F" w:rsidP="0051108F">
      <w:pPr>
        <w:pStyle w:val="ListParagraph"/>
        <w:numPr>
          <w:ilvl w:val="0"/>
          <w:numId w:val="6"/>
        </w:numPr>
      </w:pPr>
      <w:r w:rsidRPr="0051108F">
        <w:t>The PATCH method is used to apply partial modifications to a resource.</w:t>
      </w:r>
    </w:p>
    <w:p w14:paraId="147E4220" w14:textId="68C90F14" w:rsidR="0051108F" w:rsidRDefault="0051108F" w:rsidP="0051108F">
      <w:pPr>
        <w:pStyle w:val="Heading1"/>
      </w:pPr>
      <w:r>
        <w:t xml:space="preserve">HTTP </w:t>
      </w:r>
      <w:r>
        <w:t>Re</w:t>
      </w:r>
      <w:r>
        <w:t xml:space="preserve">turn </w:t>
      </w:r>
      <w:r>
        <w:t>methods:</w:t>
      </w:r>
    </w:p>
    <w:p w14:paraId="56592B23" w14:textId="77777777" w:rsidR="0051108F" w:rsidRDefault="0051108F" w:rsidP="0051108F">
      <w:pPr>
        <w:pStyle w:val="Heading2"/>
        <w:shd w:val="clear" w:color="auto" w:fill="FFFFFF"/>
        <w:spacing w:after="0" w:line="54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1xx Informational</w:t>
      </w:r>
    </w:p>
    <w:p w14:paraId="2B76F067" w14:textId="74E600E4" w:rsidR="0051108F" w:rsidRDefault="0051108F" w:rsidP="0051108F">
      <w:pPr>
        <w:pStyle w:val="ListParagraph"/>
        <w:numPr>
          <w:ilvl w:val="0"/>
          <w:numId w:val="9"/>
        </w:numPr>
      </w:pPr>
      <w:r>
        <w:t>100 Continue</w:t>
      </w:r>
    </w:p>
    <w:p w14:paraId="3F454C73" w14:textId="139FA959" w:rsidR="0051108F" w:rsidRDefault="0051108F" w:rsidP="0051108F">
      <w:pPr>
        <w:pStyle w:val="ListParagraph"/>
        <w:numPr>
          <w:ilvl w:val="0"/>
          <w:numId w:val="9"/>
        </w:numPr>
      </w:pPr>
      <w:r>
        <w:t xml:space="preserve">101 </w:t>
      </w:r>
      <w:r w:rsidRPr="0051108F">
        <w:t>Switching Protocols</w:t>
      </w:r>
    </w:p>
    <w:p w14:paraId="6F308895" w14:textId="39EB3DA4" w:rsidR="0051108F" w:rsidRDefault="0051108F" w:rsidP="0051108F">
      <w:pPr>
        <w:pStyle w:val="ListParagraph"/>
        <w:numPr>
          <w:ilvl w:val="0"/>
          <w:numId w:val="9"/>
        </w:numPr>
      </w:pPr>
      <w:r w:rsidRPr="0051108F">
        <w:t>102 Processing (WebDAV)</w:t>
      </w:r>
    </w:p>
    <w:p w14:paraId="10A89479" w14:textId="4EEAAA47" w:rsidR="0051108F" w:rsidRPr="0051108F" w:rsidRDefault="0051108F" w:rsidP="0051108F">
      <w:pPr>
        <w:pStyle w:val="Heading2"/>
        <w:shd w:val="clear" w:color="auto" w:fill="FFFFFF"/>
        <w:spacing w:after="0" w:line="54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2</w:t>
      </w:r>
      <w:r>
        <w:rPr>
          <w:rFonts w:ascii="Helvetica" w:hAnsi="Helvetica"/>
          <w:color w:val="333333"/>
        </w:rPr>
        <w:t xml:space="preserve">xx </w:t>
      </w:r>
      <w:r>
        <w:rPr>
          <w:rFonts w:ascii="Helvetica" w:hAnsi="Helvetica"/>
          <w:color w:val="333333"/>
        </w:rPr>
        <w:t>Success</w:t>
      </w:r>
    </w:p>
    <w:p w14:paraId="4679A504" w14:textId="1F90C4F2" w:rsidR="0051108F" w:rsidRDefault="0051108F" w:rsidP="0051108F">
      <w:pPr>
        <w:pStyle w:val="ListParagraph"/>
        <w:numPr>
          <w:ilvl w:val="0"/>
          <w:numId w:val="9"/>
        </w:numPr>
      </w:pPr>
      <w:r w:rsidRPr="0051108F">
        <w:t>200 OK</w:t>
      </w:r>
    </w:p>
    <w:p w14:paraId="0FE03462" w14:textId="70BB91E8" w:rsidR="0051108F" w:rsidRDefault="0051108F" w:rsidP="0051108F">
      <w:pPr>
        <w:pStyle w:val="ListParagraph"/>
        <w:numPr>
          <w:ilvl w:val="0"/>
          <w:numId w:val="9"/>
        </w:numPr>
      </w:pPr>
      <w:r w:rsidRPr="0051108F">
        <w:t>201 Created</w:t>
      </w:r>
    </w:p>
    <w:p w14:paraId="66D953CF" w14:textId="3B5CF7C2" w:rsidR="0051108F" w:rsidRDefault="0051108F" w:rsidP="0051108F">
      <w:pPr>
        <w:pStyle w:val="ListParagraph"/>
        <w:numPr>
          <w:ilvl w:val="0"/>
          <w:numId w:val="9"/>
        </w:numPr>
      </w:pPr>
      <w:r w:rsidRPr="0051108F">
        <w:t>202 Accepted</w:t>
      </w:r>
    </w:p>
    <w:p w14:paraId="7899A8BC" w14:textId="2C181C0A" w:rsidR="0051108F" w:rsidRDefault="0051108F" w:rsidP="0051108F">
      <w:pPr>
        <w:pStyle w:val="ListParagraph"/>
        <w:numPr>
          <w:ilvl w:val="0"/>
          <w:numId w:val="9"/>
        </w:numPr>
      </w:pPr>
      <w:r w:rsidRPr="0051108F">
        <w:t>203 Non-Authoritative Information</w:t>
      </w:r>
    </w:p>
    <w:p w14:paraId="33F865C7" w14:textId="57A7D759" w:rsidR="0051108F" w:rsidRDefault="0051108F" w:rsidP="0051108F">
      <w:pPr>
        <w:pStyle w:val="ListParagraph"/>
        <w:numPr>
          <w:ilvl w:val="0"/>
          <w:numId w:val="9"/>
        </w:numPr>
      </w:pPr>
      <w:r w:rsidRPr="0051108F">
        <w:t>204 No Content</w:t>
      </w:r>
    </w:p>
    <w:p w14:paraId="5CFD4AF2" w14:textId="2DBD0599" w:rsidR="00EB51CC" w:rsidRDefault="00EB51CC" w:rsidP="0051108F">
      <w:pPr>
        <w:pStyle w:val="ListParagraph"/>
        <w:numPr>
          <w:ilvl w:val="0"/>
          <w:numId w:val="9"/>
        </w:numPr>
      </w:pPr>
      <w:r w:rsidRPr="00EB51CC">
        <w:t>205 Reset Content</w:t>
      </w:r>
    </w:p>
    <w:p w14:paraId="478C926D" w14:textId="4B9A0BBC" w:rsidR="00EB51CC" w:rsidRDefault="00EB51CC" w:rsidP="0051108F">
      <w:pPr>
        <w:pStyle w:val="ListParagraph"/>
        <w:numPr>
          <w:ilvl w:val="0"/>
          <w:numId w:val="9"/>
        </w:numPr>
      </w:pPr>
      <w:r w:rsidRPr="00EB51CC">
        <w:t>206 Partial Content</w:t>
      </w:r>
    </w:p>
    <w:p w14:paraId="6FC106EE" w14:textId="45A59126" w:rsidR="00EB51CC" w:rsidRDefault="00EB51CC" w:rsidP="0051108F">
      <w:pPr>
        <w:pStyle w:val="ListParagraph"/>
        <w:numPr>
          <w:ilvl w:val="0"/>
          <w:numId w:val="9"/>
        </w:numPr>
      </w:pPr>
      <w:r>
        <w:t>207 Multi-Status (WebDAV)</w:t>
      </w:r>
    </w:p>
    <w:p w14:paraId="7BBE314C" w14:textId="40BD12E9" w:rsidR="00EB51CC" w:rsidRDefault="00EB51CC" w:rsidP="0051108F">
      <w:pPr>
        <w:pStyle w:val="ListParagraph"/>
        <w:numPr>
          <w:ilvl w:val="0"/>
          <w:numId w:val="9"/>
        </w:numPr>
      </w:pPr>
      <w:r>
        <w:t>208 Already Reported (WebDAV)</w:t>
      </w:r>
    </w:p>
    <w:p w14:paraId="308B512F" w14:textId="1741770A" w:rsidR="00EB51CC" w:rsidRDefault="00EB51CC" w:rsidP="0051108F">
      <w:pPr>
        <w:pStyle w:val="ListParagraph"/>
        <w:numPr>
          <w:ilvl w:val="0"/>
          <w:numId w:val="9"/>
        </w:numPr>
      </w:pPr>
      <w:r>
        <w:lastRenderedPageBreak/>
        <w:t>226 IM Used</w:t>
      </w:r>
    </w:p>
    <w:p w14:paraId="759287ED" w14:textId="1D485898" w:rsidR="00EB51CC" w:rsidRPr="0051108F" w:rsidRDefault="00EB51CC" w:rsidP="00EB51CC">
      <w:pPr>
        <w:pStyle w:val="Heading2"/>
        <w:shd w:val="clear" w:color="auto" w:fill="FFFFFF"/>
        <w:spacing w:after="0" w:line="54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3</w:t>
      </w:r>
      <w:r>
        <w:rPr>
          <w:rFonts w:ascii="Helvetica" w:hAnsi="Helvetica"/>
          <w:color w:val="333333"/>
        </w:rPr>
        <w:t xml:space="preserve">xx </w:t>
      </w:r>
      <w:r>
        <w:rPr>
          <w:rFonts w:ascii="Helvetica" w:hAnsi="Helvetica"/>
          <w:color w:val="333333"/>
        </w:rPr>
        <w:t>Redirection</w:t>
      </w:r>
    </w:p>
    <w:p w14:paraId="4580771A" w14:textId="2B6C82B3" w:rsidR="00EB51CC" w:rsidRDefault="00EB51CC" w:rsidP="00EB51CC">
      <w:pPr>
        <w:pStyle w:val="ListParagraph"/>
        <w:numPr>
          <w:ilvl w:val="0"/>
          <w:numId w:val="11"/>
        </w:numPr>
      </w:pPr>
      <w:r>
        <w:t>300 Multiple Choices</w:t>
      </w:r>
    </w:p>
    <w:p w14:paraId="7CDEDD7F" w14:textId="3B0D9F34" w:rsidR="00EB51CC" w:rsidRDefault="00EB51CC" w:rsidP="00EB51CC">
      <w:pPr>
        <w:pStyle w:val="ListParagraph"/>
        <w:numPr>
          <w:ilvl w:val="0"/>
          <w:numId w:val="11"/>
        </w:numPr>
      </w:pPr>
      <w:r>
        <w:t>301 Moved Permanently</w:t>
      </w:r>
    </w:p>
    <w:p w14:paraId="14A1627D" w14:textId="144B011C" w:rsidR="00EB51CC" w:rsidRDefault="00EB51CC" w:rsidP="00EB51CC">
      <w:pPr>
        <w:pStyle w:val="ListParagraph"/>
        <w:numPr>
          <w:ilvl w:val="0"/>
          <w:numId w:val="11"/>
        </w:numPr>
      </w:pPr>
      <w:r>
        <w:t>302 Found</w:t>
      </w:r>
    </w:p>
    <w:p w14:paraId="1C76462C" w14:textId="19592579" w:rsidR="00EB51CC" w:rsidRDefault="00EB51CC" w:rsidP="00EB51CC">
      <w:pPr>
        <w:pStyle w:val="ListParagraph"/>
        <w:numPr>
          <w:ilvl w:val="0"/>
          <w:numId w:val="11"/>
        </w:numPr>
      </w:pPr>
      <w:r>
        <w:t>303 See Other</w:t>
      </w:r>
    </w:p>
    <w:p w14:paraId="69836368" w14:textId="367511F6" w:rsidR="00EB51CC" w:rsidRDefault="00EB51CC" w:rsidP="00EB51CC">
      <w:pPr>
        <w:pStyle w:val="ListParagraph"/>
        <w:numPr>
          <w:ilvl w:val="0"/>
          <w:numId w:val="11"/>
        </w:numPr>
      </w:pPr>
      <w:r>
        <w:t>304 Not Modified</w:t>
      </w:r>
    </w:p>
    <w:p w14:paraId="443EDF69" w14:textId="23A1AFAC" w:rsidR="00EB51CC" w:rsidRDefault="00EB51CC" w:rsidP="00EB51CC">
      <w:pPr>
        <w:pStyle w:val="ListParagraph"/>
        <w:numPr>
          <w:ilvl w:val="0"/>
          <w:numId w:val="11"/>
        </w:numPr>
      </w:pPr>
      <w:r>
        <w:t>305 Use Proxy</w:t>
      </w:r>
    </w:p>
    <w:p w14:paraId="0CDD0D30" w14:textId="784528C0" w:rsidR="00EB51CC" w:rsidRDefault="00EB51CC" w:rsidP="00EB51CC">
      <w:pPr>
        <w:pStyle w:val="ListParagraph"/>
        <w:numPr>
          <w:ilvl w:val="0"/>
          <w:numId w:val="11"/>
        </w:numPr>
      </w:pPr>
      <w:r>
        <w:t>306 (Unused)</w:t>
      </w:r>
    </w:p>
    <w:p w14:paraId="103948DC" w14:textId="5A00FCF0" w:rsidR="00EB51CC" w:rsidRDefault="00EB51CC" w:rsidP="00EB51CC">
      <w:pPr>
        <w:pStyle w:val="ListParagraph"/>
        <w:numPr>
          <w:ilvl w:val="0"/>
          <w:numId w:val="11"/>
        </w:numPr>
      </w:pPr>
      <w:r>
        <w:t>307 Temporary Redirect</w:t>
      </w:r>
    </w:p>
    <w:p w14:paraId="72F4650B" w14:textId="2F291109" w:rsidR="00EB51CC" w:rsidRDefault="00EB51CC" w:rsidP="00EB51CC">
      <w:pPr>
        <w:pStyle w:val="ListParagraph"/>
        <w:numPr>
          <w:ilvl w:val="0"/>
          <w:numId w:val="11"/>
        </w:numPr>
      </w:pPr>
      <w:r>
        <w:t>308 Permanent Redirect (experimental)</w:t>
      </w:r>
    </w:p>
    <w:p w14:paraId="42D02A75" w14:textId="0DA81612" w:rsidR="00EB51CC" w:rsidRDefault="00EB51CC" w:rsidP="00EB51CC">
      <w:pPr>
        <w:pStyle w:val="Heading2"/>
        <w:shd w:val="clear" w:color="auto" w:fill="FFFFFF"/>
        <w:spacing w:after="0" w:line="54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4</w:t>
      </w:r>
      <w:r>
        <w:rPr>
          <w:rFonts w:ascii="Helvetica" w:hAnsi="Helvetica"/>
          <w:color w:val="333333"/>
        </w:rPr>
        <w:t xml:space="preserve">xx </w:t>
      </w:r>
      <w:r w:rsidRPr="00EB51CC">
        <w:rPr>
          <w:rFonts w:ascii="Helvetica" w:hAnsi="Helvetica"/>
          <w:color w:val="333333"/>
        </w:rPr>
        <w:t>Client Error</w:t>
      </w:r>
    </w:p>
    <w:p w14:paraId="0463709B" w14:textId="748010FF" w:rsidR="00EB51CC" w:rsidRDefault="00EB51CC" w:rsidP="00EB51CC">
      <w:pPr>
        <w:pStyle w:val="ListParagraph"/>
        <w:numPr>
          <w:ilvl w:val="0"/>
          <w:numId w:val="11"/>
        </w:numPr>
      </w:pPr>
      <w:r>
        <w:t>4</w:t>
      </w:r>
      <w:r>
        <w:t>00 Bad Request</w:t>
      </w:r>
    </w:p>
    <w:p w14:paraId="7018FCCC" w14:textId="2E170940" w:rsidR="00EB51CC" w:rsidRDefault="00EB51CC" w:rsidP="00EB51CC">
      <w:pPr>
        <w:pStyle w:val="ListParagraph"/>
        <w:numPr>
          <w:ilvl w:val="0"/>
          <w:numId w:val="11"/>
        </w:numPr>
      </w:pPr>
      <w:r>
        <w:t xml:space="preserve">401 </w:t>
      </w:r>
      <w:r w:rsidRPr="00EB51CC">
        <w:t>Unauthorized</w:t>
      </w:r>
      <w:r>
        <w:t xml:space="preserve"> </w:t>
      </w:r>
    </w:p>
    <w:p w14:paraId="44CAB4F7" w14:textId="0DDF3AFB" w:rsidR="00EB51CC" w:rsidRDefault="00EB51CC" w:rsidP="00EB51CC">
      <w:pPr>
        <w:pStyle w:val="ListParagraph"/>
        <w:numPr>
          <w:ilvl w:val="0"/>
          <w:numId w:val="11"/>
        </w:numPr>
      </w:pPr>
      <w:r>
        <w:t>402 Payment Required</w:t>
      </w:r>
    </w:p>
    <w:p w14:paraId="47E66F8C" w14:textId="4C11DC0D" w:rsidR="00EB51CC" w:rsidRDefault="00EB51CC" w:rsidP="00EB51CC">
      <w:pPr>
        <w:pStyle w:val="ListParagraph"/>
        <w:numPr>
          <w:ilvl w:val="0"/>
          <w:numId w:val="11"/>
        </w:numPr>
      </w:pPr>
      <w:r>
        <w:t>403 Forbidden</w:t>
      </w:r>
      <w:r>
        <w:tab/>
      </w:r>
    </w:p>
    <w:p w14:paraId="6433B99C" w14:textId="385C6BDB" w:rsidR="00EB51CC" w:rsidRDefault="00EB51CC" w:rsidP="00EB51CC">
      <w:pPr>
        <w:pStyle w:val="ListParagraph"/>
        <w:numPr>
          <w:ilvl w:val="0"/>
          <w:numId w:val="11"/>
        </w:numPr>
      </w:pPr>
      <w:r>
        <w:t>404 Not Found</w:t>
      </w:r>
    </w:p>
    <w:p w14:paraId="4CA28C7F" w14:textId="74DA9CD7" w:rsidR="00EB51CC" w:rsidRDefault="00EB51CC" w:rsidP="00EB51CC">
      <w:pPr>
        <w:pStyle w:val="ListParagraph"/>
        <w:numPr>
          <w:ilvl w:val="0"/>
          <w:numId w:val="11"/>
        </w:numPr>
      </w:pPr>
      <w:r>
        <w:t>405 Method Not Allowed</w:t>
      </w:r>
    </w:p>
    <w:p w14:paraId="01BFEB0E" w14:textId="59FD9D82" w:rsidR="00EB51CC" w:rsidRPr="00EB51CC" w:rsidRDefault="00EB51CC" w:rsidP="00EB51CC">
      <w:pPr>
        <w:pStyle w:val="ListParagraph"/>
        <w:numPr>
          <w:ilvl w:val="0"/>
          <w:numId w:val="11"/>
        </w:numPr>
      </w:pPr>
      <w:r>
        <w:t>And more …</w:t>
      </w:r>
    </w:p>
    <w:p w14:paraId="6394E6D3" w14:textId="4301622F" w:rsidR="00EB51CC" w:rsidRDefault="00EB51CC" w:rsidP="00EB51CC">
      <w:pPr>
        <w:pStyle w:val="Heading2"/>
        <w:shd w:val="clear" w:color="auto" w:fill="FFFFFF"/>
        <w:spacing w:after="0" w:line="540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5</w:t>
      </w:r>
      <w:r>
        <w:rPr>
          <w:rFonts w:ascii="Helvetica" w:hAnsi="Helvetica"/>
          <w:color w:val="333333"/>
        </w:rPr>
        <w:t xml:space="preserve">xx </w:t>
      </w:r>
      <w:r>
        <w:rPr>
          <w:rFonts w:ascii="Helvetica" w:hAnsi="Helvetica"/>
          <w:color w:val="333333"/>
        </w:rPr>
        <w:t>Server Error</w:t>
      </w:r>
    </w:p>
    <w:p w14:paraId="60CA53F6" w14:textId="7886B362" w:rsidR="00EB51CC" w:rsidRDefault="00EB51CC" w:rsidP="00EB51CC">
      <w:pPr>
        <w:pStyle w:val="ListParagraph"/>
        <w:numPr>
          <w:ilvl w:val="0"/>
          <w:numId w:val="11"/>
        </w:numPr>
      </w:pPr>
      <w:r w:rsidRPr="00EB51CC">
        <w:t>500 Internal Server Error</w:t>
      </w:r>
    </w:p>
    <w:p w14:paraId="629CA7BE" w14:textId="1B97827B" w:rsidR="00EB51CC" w:rsidRDefault="00EB51CC" w:rsidP="00EB51CC">
      <w:pPr>
        <w:pStyle w:val="ListParagraph"/>
        <w:numPr>
          <w:ilvl w:val="0"/>
          <w:numId w:val="11"/>
        </w:numPr>
      </w:pPr>
      <w:r>
        <w:t>501 Not Implemented</w:t>
      </w:r>
    </w:p>
    <w:p w14:paraId="1E75709E" w14:textId="7E703699" w:rsidR="00EB51CC" w:rsidRDefault="00EB51CC" w:rsidP="00EB51CC">
      <w:pPr>
        <w:pStyle w:val="ListParagraph"/>
        <w:numPr>
          <w:ilvl w:val="0"/>
          <w:numId w:val="11"/>
        </w:numPr>
      </w:pPr>
      <w:r>
        <w:t>502 Bad Gateway</w:t>
      </w:r>
    </w:p>
    <w:p w14:paraId="31EB86EA" w14:textId="1F144434" w:rsidR="00EB51CC" w:rsidRDefault="00EB51CC" w:rsidP="00EB51CC">
      <w:pPr>
        <w:pStyle w:val="ListParagraph"/>
        <w:numPr>
          <w:ilvl w:val="0"/>
          <w:numId w:val="11"/>
        </w:numPr>
      </w:pPr>
      <w:r>
        <w:t>503 Service Unavailable</w:t>
      </w:r>
    </w:p>
    <w:p w14:paraId="4D03DD15" w14:textId="7A846479" w:rsidR="00EB51CC" w:rsidRDefault="00EB51CC" w:rsidP="00EB51CC">
      <w:pPr>
        <w:pStyle w:val="ListParagraph"/>
        <w:numPr>
          <w:ilvl w:val="0"/>
          <w:numId w:val="11"/>
        </w:numPr>
      </w:pPr>
      <w:r>
        <w:t>And more ….</w:t>
      </w:r>
    </w:p>
    <w:p w14:paraId="272077F2" w14:textId="77777777" w:rsidR="00EB51CC" w:rsidRDefault="00EB51CC" w:rsidP="00EB51CC">
      <w:pPr>
        <w:pStyle w:val="Heading2"/>
        <w:shd w:val="clear" w:color="auto" w:fill="FFFFFF"/>
        <w:spacing w:after="0" w:line="540" w:lineRule="atLeast"/>
        <w:rPr>
          <w:rFonts w:ascii="Helvetica" w:hAnsi="Helvetica"/>
          <w:color w:val="333333"/>
        </w:rPr>
      </w:pPr>
    </w:p>
    <w:p w14:paraId="557F4DAD" w14:textId="058B6FCF" w:rsidR="00EB51CC" w:rsidRDefault="00EB51CC" w:rsidP="00EB51CC"/>
    <w:p w14:paraId="13CC80CC" w14:textId="77777777" w:rsidR="0051108F" w:rsidRPr="00874AA1" w:rsidRDefault="0051108F" w:rsidP="0051108F"/>
    <w:p w14:paraId="0CA49326" w14:textId="77777777" w:rsidR="00563FE4" w:rsidRPr="00874AA1" w:rsidRDefault="005636D0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7E6FA38DC9A940999C5399620EF47090"/>
          </w:placeholder>
          <w:temporary/>
          <w:showingPlcHdr/>
          <w15:appearance w15:val="hidden"/>
        </w:sdtPr>
        <w:sdtEndPr/>
        <w:sdtContent>
          <w:r w:rsidR="002F1EA7" w:rsidRPr="00874AA1">
            <w:t>Summarize what you learned:</w:t>
          </w:r>
        </w:sdtContent>
      </w:sdt>
    </w:p>
    <w:p w14:paraId="20ADD3C7" w14:textId="735D5FD0" w:rsidR="00563FE4" w:rsidRPr="00874AA1" w:rsidRDefault="00EB51CC" w:rsidP="00874AA1">
      <w:r>
        <w:t xml:space="preserve">HTTP is very functional protocol for the </w:t>
      </w:r>
      <w:r w:rsidR="00766CBD">
        <w:t>web. The</w:t>
      </w:r>
      <w:r>
        <w:t xml:space="preserve"> protocol has many meaning full return types which makes the integration of backend logic </w:t>
      </w:r>
      <w:r w:rsidR="00766CBD">
        <w:t>seamless</w:t>
      </w:r>
      <w:r>
        <w:t xml:space="preserve"> </w:t>
      </w:r>
    </w:p>
    <w:p w14:paraId="33547679" w14:textId="19296119" w:rsidR="00044941" w:rsidRPr="00874AA1" w:rsidRDefault="00044941" w:rsidP="00874AA1"/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BB3A0" w14:textId="77777777" w:rsidR="002339AF" w:rsidRDefault="002339AF" w:rsidP="00524988">
      <w:pPr>
        <w:spacing w:after="0" w:line="240" w:lineRule="auto"/>
      </w:pPr>
      <w:r>
        <w:separator/>
      </w:r>
    </w:p>
  </w:endnote>
  <w:endnote w:type="continuationSeparator" w:id="0">
    <w:p w14:paraId="5B39B35F" w14:textId="77777777" w:rsidR="002339AF" w:rsidRDefault="002339AF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1CD48" w14:textId="77777777" w:rsidR="002339AF" w:rsidRDefault="002339AF" w:rsidP="00524988">
      <w:pPr>
        <w:spacing w:after="0" w:line="240" w:lineRule="auto"/>
      </w:pPr>
      <w:r>
        <w:separator/>
      </w:r>
    </w:p>
  </w:footnote>
  <w:footnote w:type="continuationSeparator" w:id="0">
    <w:p w14:paraId="2929164F" w14:textId="77777777" w:rsidR="002339AF" w:rsidRDefault="002339AF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C33C01"/>
    <w:multiLevelType w:val="hybridMultilevel"/>
    <w:tmpl w:val="708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62A5"/>
    <w:multiLevelType w:val="hybridMultilevel"/>
    <w:tmpl w:val="31367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07C5D"/>
    <w:multiLevelType w:val="hybridMultilevel"/>
    <w:tmpl w:val="B5DC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63F0B"/>
    <w:multiLevelType w:val="hybridMultilevel"/>
    <w:tmpl w:val="BA34F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E23D9"/>
    <w:multiLevelType w:val="hybridMultilevel"/>
    <w:tmpl w:val="DBAE4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AE1650"/>
    <w:multiLevelType w:val="hybridMultilevel"/>
    <w:tmpl w:val="583C6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16EC5"/>
    <w:multiLevelType w:val="hybridMultilevel"/>
    <w:tmpl w:val="B5D89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A4C77"/>
    <w:multiLevelType w:val="hybridMultilevel"/>
    <w:tmpl w:val="8558FD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3F3735"/>
    <w:multiLevelType w:val="hybridMultilevel"/>
    <w:tmpl w:val="509A7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AF"/>
    <w:rsid w:val="00044941"/>
    <w:rsid w:val="00076856"/>
    <w:rsid w:val="00097C80"/>
    <w:rsid w:val="00151A42"/>
    <w:rsid w:val="001E3ADA"/>
    <w:rsid w:val="002261A4"/>
    <w:rsid w:val="002339AF"/>
    <w:rsid w:val="002F1EA7"/>
    <w:rsid w:val="003169C1"/>
    <w:rsid w:val="00432A3E"/>
    <w:rsid w:val="00481FAD"/>
    <w:rsid w:val="00483FFD"/>
    <w:rsid w:val="0051108F"/>
    <w:rsid w:val="005244D5"/>
    <w:rsid w:val="00524988"/>
    <w:rsid w:val="00563FE4"/>
    <w:rsid w:val="005733DE"/>
    <w:rsid w:val="00575138"/>
    <w:rsid w:val="00575C9D"/>
    <w:rsid w:val="005854E9"/>
    <w:rsid w:val="00635D86"/>
    <w:rsid w:val="00766CBD"/>
    <w:rsid w:val="00783197"/>
    <w:rsid w:val="00874AA1"/>
    <w:rsid w:val="00EB51CC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3337C"/>
  <w15:chartTrackingRefBased/>
  <w15:docId w15:val="{93E9038D-0666-4910-961A-2983308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2339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3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70F340889E3432DB1F0A39167684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D7751-581F-408B-8B96-985CAF6EE207}"/>
      </w:docPartPr>
      <w:docPartBody>
        <w:p w:rsidR="00000000" w:rsidRDefault="006E75CB">
          <w:pPr>
            <w:pStyle w:val="770F340889E3432DB1F0A39167684F94"/>
          </w:pPr>
          <w:r w:rsidRPr="00874AA1">
            <w:t>Objectives:</w:t>
          </w:r>
        </w:p>
      </w:docPartBody>
    </w:docPart>
    <w:docPart>
      <w:docPartPr>
        <w:name w:val="CBC6455F7BC64B0C9F6E5B422C14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D12ED-C186-410F-8A90-07603CB93739}"/>
      </w:docPartPr>
      <w:docPartBody>
        <w:p w:rsidR="00000000" w:rsidRDefault="006E75CB">
          <w:pPr>
            <w:pStyle w:val="CBC6455F7BC64B0C9F6E5B422C146B71"/>
          </w:pPr>
          <w:r w:rsidRPr="00874AA1">
            <w:t>Requirements/Task(s):</w:t>
          </w:r>
        </w:p>
      </w:docPartBody>
    </w:docPart>
    <w:docPart>
      <w:docPartPr>
        <w:name w:val="B8E756B14C924B919FBC265EA5920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D3558-EA26-41D6-9F54-879710A05444}"/>
      </w:docPartPr>
      <w:docPartBody>
        <w:p w:rsidR="00000000" w:rsidRDefault="006E75CB">
          <w:pPr>
            <w:pStyle w:val="B8E756B14C924B919FBC265EA5920A8A"/>
          </w:pPr>
          <w:r w:rsidRPr="00874AA1">
            <w:t>Record your notes/research here:</w:t>
          </w:r>
        </w:p>
      </w:docPartBody>
    </w:docPart>
    <w:docPart>
      <w:docPartPr>
        <w:name w:val="7E6FA38DC9A940999C5399620EF47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C5123-2BF4-4CDB-A8C1-BE4BB5B459B0}"/>
      </w:docPartPr>
      <w:docPartBody>
        <w:p w:rsidR="00000000" w:rsidRDefault="006E75CB">
          <w:pPr>
            <w:pStyle w:val="7E6FA38DC9A940999C5399620EF47090"/>
          </w:pPr>
          <w:r w:rsidRPr="00874AA1">
            <w:t>Summarize what you learned: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F5DB9045EE44BFBFE258A5F263B73E">
    <w:name w:val="D9F5DB9045EE44BFBFE258A5F263B73E"/>
  </w:style>
  <w:style w:type="paragraph" w:customStyle="1" w:styleId="986D7A8E785342869BEB9EAB708A1B6B">
    <w:name w:val="986D7A8E785342869BEB9EAB708A1B6B"/>
  </w:style>
  <w:style w:type="paragraph" w:customStyle="1" w:styleId="02EA26AA6E954E1D9699EC02624EEDF0">
    <w:name w:val="02EA26AA6E954E1D9699EC02624EEDF0"/>
  </w:style>
  <w:style w:type="paragraph" w:customStyle="1" w:styleId="F7C63DD0FA204CDFB1C5A5338B354C44">
    <w:name w:val="F7C63DD0FA204CDFB1C5A5338B354C44"/>
  </w:style>
  <w:style w:type="paragraph" w:customStyle="1" w:styleId="97759F6B57EF43C990544A4971FA2527">
    <w:name w:val="97759F6B57EF43C990544A4971FA2527"/>
  </w:style>
  <w:style w:type="paragraph" w:customStyle="1" w:styleId="384BDE8CBE7C462AB7AAA2B07D7324F9">
    <w:name w:val="384BDE8CBE7C462AB7AAA2B07D7324F9"/>
  </w:style>
  <w:style w:type="paragraph" w:customStyle="1" w:styleId="F5FB783FFB3347B4B608EA8DF113FEC8">
    <w:name w:val="F5FB783FFB3347B4B608EA8DF113FEC8"/>
  </w:style>
  <w:style w:type="paragraph" w:customStyle="1" w:styleId="10128285F1B343E887C1EEF8002C6765">
    <w:name w:val="10128285F1B343E887C1EEF8002C6765"/>
  </w:style>
  <w:style w:type="paragraph" w:customStyle="1" w:styleId="770F340889E3432DB1F0A39167684F94">
    <w:name w:val="770F340889E3432DB1F0A39167684F94"/>
  </w:style>
  <w:style w:type="paragraph" w:customStyle="1" w:styleId="A0BC35A615F84B38AC52AF83B59864ED">
    <w:name w:val="A0BC35A615F84B38AC52AF83B59864ED"/>
  </w:style>
  <w:style w:type="paragraph" w:customStyle="1" w:styleId="DBD0FCE8C311479FA1AD32A2BB9361DF">
    <w:name w:val="DBD0FCE8C311479FA1AD32A2BB9361DF"/>
  </w:style>
  <w:style w:type="paragraph" w:customStyle="1" w:styleId="51EF127C339845D590AD39F308B45D8C">
    <w:name w:val="51EF127C339845D590AD39F308B45D8C"/>
  </w:style>
  <w:style w:type="paragraph" w:customStyle="1" w:styleId="CBC6455F7BC64B0C9F6E5B422C146B71">
    <w:name w:val="CBC6455F7BC64B0C9F6E5B422C146B71"/>
  </w:style>
  <w:style w:type="paragraph" w:customStyle="1" w:styleId="CEC9FC485B0445BBA18EF186C96A15CD">
    <w:name w:val="CEC9FC485B0445BBA18EF186C96A15CD"/>
  </w:style>
  <w:style w:type="paragraph" w:customStyle="1" w:styleId="D7F1BCA49F184AA4B704BE97F29115FD">
    <w:name w:val="D7F1BCA49F184AA4B704BE97F29115FD"/>
  </w:style>
  <w:style w:type="paragraph" w:customStyle="1" w:styleId="724C61C76C704513A951B5D79520C366">
    <w:name w:val="724C61C76C704513A951B5D79520C366"/>
  </w:style>
  <w:style w:type="paragraph" w:customStyle="1" w:styleId="B8E756B14C924B919FBC265EA5920A8A">
    <w:name w:val="B8E756B14C924B919FBC265EA5920A8A"/>
  </w:style>
  <w:style w:type="paragraph" w:customStyle="1" w:styleId="9A52C9FB4C144E688B387BA8BFDFDA2B">
    <w:name w:val="9A52C9FB4C144E688B387BA8BFDFDA2B"/>
  </w:style>
  <w:style w:type="paragraph" w:customStyle="1" w:styleId="57021162261B4411A34D442B6B51B6F5">
    <w:name w:val="57021162261B4411A34D442B6B51B6F5"/>
  </w:style>
  <w:style w:type="paragraph" w:customStyle="1" w:styleId="FF78C17145A64DE5A1FDDB49EF989885">
    <w:name w:val="FF78C17145A64DE5A1FDDB49EF989885"/>
  </w:style>
  <w:style w:type="paragraph" w:customStyle="1" w:styleId="2E919CFCD3484683B3C2B5D77381364F">
    <w:name w:val="2E919CFCD3484683B3C2B5D77381364F"/>
  </w:style>
  <w:style w:type="paragraph" w:customStyle="1" w:styleId="CB548EF7EBB64AC6B2940CFE16B1F75D">
    <w:name w:val="CB548EF7EBB64AC6B2940CFE16B1F75D"/>
  </w:style>
  <w:style w:type="paragraph" w:customStyle="1" w:styleId="8DA9744F23114AF3B09C20022A3D7058">
    <w:name w:val="8DA9744F23114AF3B09C20022A3D7058"/>
  </w:style>
  <w:style w:type="paragraph" w:customStyle="1" w:styleId="7E6FA38DC9A940999C5399620EF47090">
    <w:name w:val="7E6FA38DC9A940999C5399620EF47090"/>
  </w:style>
  <w:style w:type="paragraph" w:customStyle="1" w:styleId="226DDAACFC7344929EBA0558CB5E812A">
    <w:name w:val="226DDAACFC7344929EBA0558CB5E812A"/>
  </w:style>
  <w:style w:type="paragraph" w:customStyle="1" w:styleId="A82CE76F2C284323B8829519AB8C8857">
    <w:name w:val="A82CE76F2C284323B8829519AB8C8857"/>
  </w:style>
  <w:style w:type="paragraph" w:customStyle="1" w:styleId="14EFD056BC87443690D6A7CBCD8B8981">
    <w:name w:val="14EFD056BC87443690D6A7CBCD8B89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XcxsSU92Cp8m8dSvbbiuhKXJmIk=</DigestValue>
    </Reference>
    <Reference Type="http://www.w3.org/2000/09/xmldsig#Object" URI="#idOfficeObject">
      <DigestMethod Algorithm="http://www.w3.org/2000/09/xmldsig#sha1"/>
      <DigestValue>ItSTltrzMU/tZZHdjjzvrwyjeKw=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PXBbG6DyksgNxO+khD+6iFYJHN4=</DigestValue>
    </Reference>
  </SignedInfo>
  <SignatureValue>iERzbnzcyFKJUNQ3R/OaUcONyjDxBhvLg8f39FBm5YJR9kVEofZ9t2gLOIUSlAgC+YCPeNWO6e9l
GyA0cVMTZ9Tbx8nrG/7uhArQ6RBDFQNTgfmMZDHuS08I4Q67NThi05SQXIB5SLV3KdsdhPXQeGar
3fUNcQtA7SG+77nAFQmP7NY/1eC60d3K8QO/phkD2lb/LkO3sPSHrGC4Ai5nqYfUPdEJu6ZeB4bO
PRKLpTj0VvJnAuGnXbrBIqFkxB47nS5cyXOx/iU0AwMmtBVDd2d5/sCQI0mR7XzdZJuvQMDFmyZq
S7t1iqa+CeTcAh7HyMaOlTQnIP+KPv/M+zHgtg==</SignatureValue>
  <KeyInfo>
    <X509Data>
      <X509Certificate>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</Transform>
          <Transform Algorithm="http://www.w3.org/TR/2001/REC-xml-c14n-20010315"/>
        </Transforms>
        <DigestMethod Algorithm="http://www.w3.org/2000/09/xmldsig#sha1"/>
        <DigestValue>67oeug8zxl7FdOyEuI4vHPplY5k=</DigestValue>
      </Reference>
      <Reference URI="/word/_rels/settings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AqsD4MN5LCXTbKOwfTo2Jr/ZChY=</DigestValue>
      </Reference>
      <Reference URI="/word/document.xml?ContentType=application/vnd.openxmlformats-officedocument.wordprocessingml.document.main+xml">
        <DigestMethod Algorithm="http://www.w3.org/2000/09/xmldsig#sha1"/>
        <DigestValue>sGt//FRpwIFXK8tdw9bY/qrrmms=</DigestValue>
      </Reference>
      <Reference URI="/word/endnotes.xml?ContentType=application/vnd.openxmlformats-officedocument.wordprocessingml.endnotes+xml">
        <DigestMethod Algorithm="http://www.w3.org/2000/09/xmldsig#sha1"/>
        <DigestValue>UU3+iqK8d7JQWioPa3nqtf77tJE=</DigestValue>
      </Reference>
      <Reference URI="/word/fontTable.xml?ContentType=application/vnd.openxmlformats-officedocument.wordprocessingml.fontTable+xml">
        <DigestMethod Algorithm="http://www.w3.org/2000/09/xmldsig#sha1"/>
        <DigestValue>VlV+HmO/zNccxdpn7A3M3fyE4vQ=</DigestValue>
      </Reference>
      <Reference URI="/word/footnotes.xml?ContentType=application/vnd.openxmlformats-officedocument.wordprocessingml.footnotes+xml">
        <DigestMethod Algorithm="http://www.w3.org/2000/09/xmldsig#sha1"/>
        <DigestValue>LhLtfCXQn7263EP+HEvP3VHaQpk=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0/09/xmldsig#sha1"/>
        <DigestValue>VZY640qXmyg3PPX0owoUAL9IwBc=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X+Cu9xte3PPe+pqEn7moV0gHpIM=</DigestValue>
      </Reference>
      <Reference URI="/word/glossary/fontTable.xml?ContentType=application/vnd.openxmlformats-officedocument.wordprocessingml.fontTable+xml">
        <DigestMethod Algorithm="http://www.w3.org/2000/09/xmldsig#sha1"/>
        <DigestValue>59lCAvXKM+gO7IUbcTRvic+fgbU=</DigestValue>
      </Reference>
      <Reference URI="/word/glossary/settings.xml?ContentType=application/vnd.openxmlformats-officedocument.wordprocessingml.settings+xml">
        <DigestMethod Algorithm="http://www.w3.org/2000/09/xmldsig#sha1"/>
        <DigestValue>3owYO0LG39pnCD3FPMsvEJVLgyA=</DigestValue>
      </Reference>
      <Reference URI="/word/glossary/styles.xml?ContentType=application/vnd.openxmlformats-officedocument.wordprocessingml.styles+xml">
        <DigestMethod Algorithm="http://www.w3.org/2000/09/xmldsig#sha1"/>
        <DigestValue>hAc1RtaYbg/cud9eBWi6QwE93S8=</DigestValue>
      </Reference>
      <Reference URI="/word/glossary/webSettings.xml?ContentType=application/vnd.openxmlformats-officedocument.wordprocessingml.webSettings+xml">
        <DigestMethod Algorithm="http://www.w3.org/2000/09/xmldsig#sha1"/>
        <DigestValue>aBDCpyVwv1ypW9hXdaeQkiHzmqU=</DigestValue>
      </Reference>
      <Reference URI="/word/media/image1.png?ContentType=image/png">
        <DigestMethod Algorithm="http://www.w3.org/2000/09/xmldsig#sha1"/>
        <DigestValue>9LY8FCG0tW7VrFC6k51YAzRg1Dk=</DigestValue>
      </Reference>
      <Reference URI="/word/numbering.xml?ContentType=application/vnd.openxmlformats-officedocument.wordprocessingml.numbering+xml">
        <DigestMethod Algorithm="http://www.w3.org/2000/09/xmldsig#sha1"/>
        <DigestValue>/sahGdCS655A6CJyARmOKp0+MuA=</DigestValue>
      </Reference>
      <Reference URI="/word/settings.xml?ContentType=application/vnd.openxmlformats-officedocument.wordprocessingml.settings+xml">
        <DigestMethod Algorithm="http://www.w3.org/2000/09/xmldsig#sha1"/>
        <DigestValue>4zbtpFbOaV+Aes6S/nOeBzJ4BoA=</DigestValue>
      </Reference>
      <Reference URI="/word/styles.xml?ContentType=application/vnd.openxmlformats-officedocument.wordprocessingml.styles+xml">
        <DigestMethod Algorithm="http://www.w3.org/2000/09/xmldsig#sha1"/>
        <DigestValue>el7U/FKqkfCpe+OzEFhMGzpcKxA=</DigestValue>
      </Reference>
      <Reference URI="/word/theme/theme1.xml?ContentType=application/vnd.openxmlformats-officedocument.theme+xml">
        <DigestMethod Algorithm="http://www.w3.org/2000/09/xmldsig#sha1"/>
        <DigestValue>DxCXQHOXsCpA5mBKv8PGhIB6T2o=</DigestValue>
      </Reference>
      <Reference URI="/word/webSettings.xml?ContentType=application/vnd.openxmlformats-officedocument.wordprocessingml.webSettings+xml">
        <DigestMethod Algorithm="http://www.w3.org/2000/09/xmldsig#sha1"/>
        <DigestValue>rQWK4gm0/1qFNmS8KvFz8ORUKP8=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2020-07-10T10:42:59Z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To acknowledge that Karan V created and own this document</SignatureComments>
          <WindowsVersion>10.0</WindowsVersion>
          <OfficeVersion>16.0.13001/20</OfficeVersion>
          <ApplicationVersion>16.0.13001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2020-07-10T10:42:59Z</xd:SigningTime>
          <xd:SigningCertificate>
            <xd:Cert>
              <xd:CertDigest>
                <DigestMethod Algorithm="http://www.w3.org/2000/09/xmldsig#sha1"/>
                <DigestValue>dMGh8EYQQXpUfOFJG2mK9IH4HrU=</DigestValue>
              </xd:CertDigest>
              <xd:IssuerSerial>
                <X509IssuerName>CN=Karan</X509IssuerName>
                <X509SerialNumber>28052777710552474101090447331982259966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  <xd:CommitmentTypeQualifiers>
              <xd:CommitmentTypeQualifier>To acknowledge that Karan V created and own this document</xd:CommitmentTypeQualifier>
            </xd:CommitmentTypeQualifiers>
          </xd:CommitmentTypeIndication>
        </xd:SignedDataObjectProperties>
      </xd: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documentManagement/types"/>
    <ds:schemaRef ds:uri="http://schemas.microsoft.com/sharepoint/v3"/>
    <ds:schemaRef ds:uri="http://purl.org/dc/dcmitype/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fb0879af-3eba-417a-a55a-ffe6dcd6ca77"/>
    <ds:schemaRef ds:uri="http://schemas.openxmlformats.org/package/2006/metadata/core-properties"/>
    <ds:schemaRef ds:uri="6dc4bcd6-49db-4c07-9060-8acfc67cef9f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187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Narayanan</cp:lastModifiedBy>
  <cp:revision>2</cp:revision>
  <dcterms:created xsi:type="dcterms:W3CDTF">2020-07-10T07:35:00Z</dcterms:created>
  <dcterms:modified xsi:type="dcterms:W3CDTF">2020-07-10T10:42:00Z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_MarkAsFinal">
    <vt:bool>true</vt:bool>
  </property>
</Properties>
</file>